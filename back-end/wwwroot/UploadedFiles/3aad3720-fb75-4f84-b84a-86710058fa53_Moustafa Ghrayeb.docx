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F48D5" w:rsidP="00913946">
            <w:pPr>
              <w:pStyle w:val="Title"/>
            </w:pPr>
            <w:r w:rsidRPr="00171F49">
              <w:rPr>
                <w:rStyle w:val="IntenseEmphasis"/>
              </w:rPr>
              <w:t>Moustafa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Ghrayeb</w:t>
            </w:r>
          </w:p>
          <w:p w:rsidR="00692703" w:rsidRPr="00CF1A49" w:rsidRDefault="006F48D5" w:rsidP="00913946">
            <w:pPr>
              <w:pStyle w:val="ContactInfo"/>
              <w:contextualSpacing w:val="0"/>
            </w:pPr>
            <w:r>
              <w:t>Lebanon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E5098A5460E4B39BDE38486D78F993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+961 7</w:t>
            </w:r>
            <w:r w:rsidR="0013729D">
              <w:t>1446930</w:t>
            </w:r>
            <w:bookmarkStart w:id="0" w:name="_GoBack"/>
            <w:bookmarkEnd w:id="0"/>
          </w:p>
          <w:p w:rsidR="00692703" w:rsidRPr="00CF1A49" w:rsidRDefault="006F48D5" w:rsidP="00913946">
            <w:pPr>
              <w:pStyle w:val="ContactInfoEmphasis"/>
              <w:contextualSpacing w:val="0"/>
            </w:pPr>
            <w:r>
              <w:t>Ghrayebmoustafa@gmail.com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905412C19E94DD9AC79ECDA4BBD3B2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ECD1295730D64CB084061611B9A031C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>
              <w:t xml:space="preserve">: </w:t>
            </w:r>
            <w:proofErr w:type="spellStart"/>
            <w:r>
              <w:t>Moustafa</w:t>
            </w:r>
            <w:proofErr w:type="spellEnd"/>
            <w:r>
              <w:t xml:space="preserve"> </w:t>
            </w:r>
            <w:proofErr w:type="spellStart"/>
            <w:r>
              <w:t>Ghrayeb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34778C2A3704C0FBC2515EDD215ADB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171F49" w:rsidRDefault="006F48D5" w:rsidP="00913946">
            <w:pPr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I'm</w:t>
            </w:r>
            <w:r w:rsidRPr="00171F49">
              <w:rPr>
                <w:rFonts w:ascii="Arial" w:hAnsi="Arial" w:cs="Arial"/>
                <w:color w:val="000000" w:themeColor="text1"/>
                <w:spacing w:val="-14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a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computer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science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student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focusing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my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career</w:t>
            </w:r>
            <w:r w:rsidRPr="00171F49">
              <w:rPr>
                <w:rFonts w:ascii="Arial" w:hAnsi="Arial" w:cs="Arial"/>
                <w:color w:val="000000" w:themeColor="text1"/>
                <w:spacing w:val="-14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on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web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development,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fueled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by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a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>passion</w:t>
            </w:r>
            <w:r w:rsidRPr="00171F49">
              <w:rPr>
                <w:rFonts w:ascii="Arial" w:hAnsi="Arial" w:cs="Arial"/>
                <w:color w:val="000000" w:themeColor="text1"/>
                <w:spacing w:val="-13"/>
                <w:w w:val="105"/>
                <w:sz w:val="24"/>
                <w:szCs w:val="24"/>
              </w:rPr>
              <w:t xml:space="preserve"> </w:t>
            </w:r>
            <w:r w:rsidRPr="00171F49"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  <w:t xml:space="preserve">for </w:t>
            </w:r>
            <w:r w:rsidRPr="00171F49">
              <w:rPr>
                <w:rFonts w:ascii="Arial" w:hAnsi="Arial" w:cs="Arial"/>
                <w:color w:val="000000" w:themeColor="text1"/>
                <w:sz w:val="24"/>
                <w:szCs w:val="24"/>
              </w:rPr>
              <w:t>continuous learning and innovation in the tech world, aiming to gain practical experience in an intern.</w:t>
            </w:r>
          </w:p>
        </w:tc>
      </w:tr>
    </w:tbl>
    <w:sdt>
      <w:sdtPr>
        <w:alias w:val="Education:"/>
        <w:tag w:val="Education:"/>
        <w:id w:val="-1908763273"/>
        <w:placeholder>
          <w:docPart w:val="ADAF84728DB340BB994953B51D5D382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6F48D5">
        <w:tc>
          <w:tcPr>
            <w:tcW w:w="9290" w:type="dxa"/>
          </w:tcPr>
          <w:p w:rsidR="001D0BF1" w:rsidRPr="00CF1A49" w:rsidRDefault="006F48D5" w:rsidP="001D0BF1">
            <w:pPr>
              <w:pStyle w:val="Heading3"/>
              <w:contextualSpacing w:val="0"/>
              <w:outlineLvl w:val="2"/>
            </w:pPr>
            <w:r>
              <w:t>sep 2022 – jan 2025</w:t>
            </w:r>
          </w:p>
          <w:p w:rsidR="00287E26" w:rsidRDefault="006F48D5" w:rsidP="001D0BF1">
            <w:pPr>
              <w:pStyle w:val="Heading2"/>
              <w:contextualSpacing w:val="0"/>
              <w:outlineLvl w:val="1"/>
            </w:pPr>
            <w:r w:rsidRPr="006F48D5">
              <w:t>Bachelor of Science in Computer Science</w:t>
            </w:r>
            <w:r w:rsidR="001D0BF1" w:rsidRPr="00CF1A49">
              <w:t xml:space="preserve">, </w:t>
            </w:r>
          </w:p>
          <w:p w:rsidR="001D0BF1" w:rsidRPr="00CF1A49" w:rsidRDefault="006F48D5" w:rsidP="001D0BF1">
            <w:pPr>
              <w:pStyle w:val="Heading2"/>
              <w:contextualSpacing w:val="0"/>
              <w:outlineLvl w:val="1"/>
            </w:pPr>
            <w:r w:rsidRPr="006F48D5">
              <w:rPr>
                <w:rStyle w:val="SubtleReference"/>
              </w:rPr>
              <w:t>Lebanese International Uiversity</w:t>
            </w:r>
          </w:p>
          <w:p w:rsidR="007538DC" w:rsidRPr="00CF1A49" w:rsidRDefault="006F48D5" w:rsidP="007538DC">
            <w:pPr>
              <w:contextualSpacing w:val="0"/>
            </w:pPr>
            <w:r>
              <w:t>GPA:3.41</w:t>
            </w:r>
          </w:p>
        </w:tc>
      </w:tr>
    </w:tbl>
    <w:sdt>
      <w:sdtPr>
        <w:alias w:val="Skills:"/>
        <w:tag w:val="Skills:"/>
        <w:id w:val="-1392877668"/>
        <w:placeholder>
          <w:docPart w:val="A754C01EFE1548439A46BF983390B8C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6F48D5" w:rsidP="006E1507">
            <w:pPr>
              <w:pStyle w:val="ListBullet"/>
              <w:contextualSpacing w:val="0"/>
            </w:pPr>
            <w:r w:rsidRPr="006F48D5">
              <w:t>Java</w:t>
            </w:r>
          </w:p>
          <w:p w:rsidR="001F4E6D" w:rsidRDefault="006F48D5" w:rsidP="006E1507">
            <w:pPr>
              <w:pStyle w:val="ListBullet"/>
              <w:contextualSpacing w:val="0"/>
            </w:pPr>
            <w:r w:rsidRPr="006F48D5">
              <w:t>Java Script</w:t>
            </w:r>
          </w:p>
          <w:p w:rsidR="006F48D5" w:rsidRDefault="006F48D5" w:rsidP="006E1507">
            <w:pPr>
              <w:pStyle w:val="ListBullet"/>
              <w:contextualSpacing w:val="0"/>
            </w:pPr>
            <w:r w:rsidRPr="006F48D5">
              <w:t>PHP</w:t>
            </w:r>
          </w:p>
          <w:p w:rsidR="006F48D5" w:rsidRDefault="006F48D5" w:rsidP="006E1507">
            <w:pPr>
              <w:pStyle w:val="ListBullet"/>
              <w:contextualSpacing w:val="0"/>
            </w:pPr>
            <w:r w:rsidRPr="006F48D5">
              <w:t>My SQL</w:t>
            </w:r>
          </w:p>
          <w:p w:rsidR="006F48D5" w:rsidRPr="006E1507" w:rsidRDefault="006F48D5" w:rsidP="006E1507">
            <w:pPr>
              <w:pStyle w:val="ListBullet"/>
              <w:contextualSpacing w:val="0"/>
            </w:pPr>
            <w:r w:rsidRPr="006F48D5">
              <w:t>XAMPP server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6F48D5" w:rsidP="006E1507">
            <w:pPr>
              <w:pStyle w:val="ListBullet"/>
              <w:contextualSpacing w:val="0"/>
            </w:pPr>
            <w:r w:rsidRPr="006F48D5">
              <w:t>HTML&amp;CSS</w:t>
            </w:r>
          </w:p>
          <w:p w:rsidR="001E3120" w:rsidRPr="006E1507" w:rsidRDefault="006F48D5" w:rsidP="006E1507">
            <w:pPr>
              <w:pStyle w:val="ListBullet"/>
              <w:contextualSpacing w:val="0"/>
            </w:pPr>
            <w:r w:rsidRPr="006F48D5">
              <w:t>jQuery</w:t>
            </w:r>
          </w:p>
          <w:p w:rsidR="001E3120" w:rsidRDefault="006F48D5" w:rsidP="006E1507">
            <w:pPr>
              <w:pStyle w:val="ListBullet"/>
              <w:contextualSpacing w:val="0"/>
            </w:pPr>
            <w:r w:rsidRPr="006F48D5">
              <w:t>IntelliJ</w:t>
            </w:r>
          </w:p>
          <w:p w:rsidR="006F48D5" w:rsidRDefault="006F48D5" w:rsidP="006E1507">
            <w:pPr>
              <w:pStyle w:val="ListBullet"/>
              <w:contextualSpacing w:val="0"/>
            </w:pPr>
            <w:r w:rsidRPr="006F48D5">
              <w:t>Apache NetBeans</w:t>
            </w:r>
          </w:p>
          <w:p w:rsidR="006F48D5" w:rsidRPr="006E1507" w:rsidRDefault="006F48D5" w:rsidP="006E1507">
            <w:pPr>
              <w:pStyle w:val="ListBullet"/>
              <w:contextualSpacing w:val="0"/>
            </w:pPr>
            <w:r w:rsidRPr="006F48D5">
              <w:t>Visual Studio Code</w:t>
            </w:r>
          </w:p>
        </w:tc>
      </w:tr>
    </w:tbl>
    <w:p w:rsidR="00171F49" w:rsidRPr="00CF1A49" w:rsidRDefault="00171F49" w:rsidP="00171F49">
      <w:pPr>
        <w:pStyle w:val="Heading1"/>
      </w:pPr>
      <w:r>
        <w:t>Courses</w:t>
      </w:r>
    </w:p>
    <w:p w:rsidR="00171F49" w:rsidRDefault="00171F49" w:rsidP="00171F49">
      <w:pPr>
        <w:pStyle w:val="NormalWeb"/>
        <w:numPr>
          <w:ilvl w:val="0"/>
          <w:numId w:val="16"/>
        </w:numPr>
        <w:rPr>
          <w:rFonts w:eastAsia="Times New Roman"/>
          <w:color w:val="auto"/>
        </w:rPr>
      </w:pPr>
      <w:r w:rsidRPr="00171F49">
        <w:rPr>
          <w:rFonts w:eastAsia="Times New Roman"/>
          <w:color w:val="auto"/>
        </w:rPr>
        <w:t>Full-Stack Web Development</w:t>
      </w:r>
      <w:r>
        <w:rPr>
          <w:rFonts w:eastAsia="Times New Roman"/>
          <w:color w:val="auto"/>
        </w:rPr>
        <w:t xml:space="preserve"> (present)</w:t>
      </w:r>
    </w:p>
    <w:p w:rsidR="00171F49" w:rsidRDefault="00171F49" w:rsidP="00171F49">
      <w:pPr>
        <w:pStyle w:val="NormalWeb"/>
        <w:numPr>
          <w:ilvl w:val="1"/>
          <w:numId w:val="16"/>
        </w:numPr>
        <w:rPr>
          <w:rFonts w:eastAsia="Times New Roman"/>
          <w:color w:val="auto"/>
        </w:rPr>
      </w:pPr>
      <w:r w:rsidRPr="00171F49">
        <w:t>Udemy</w:t>
      </w:r>
    </w:p>
    <w:p w:rsidR="00171F49" w:rsidRPr="00171F49" w:rsidRDefault="00171F49" w:rsidP="00171F49">
      <w:pPr>
        <w:pStyle w:val="NormalWeb"/>
        <w:numPr>
          <w:ilvl w:val="1"/>
          <w:numId w:val="16"/>
        </w:numPr>
        <w:rPr>
          <w:rFonts w:eastAsia="Times New Roman"/>
          <w:color w:val="auto"/>
        </w:rPr>
      </w:pPr>
      <w:r>
        <w:t xml:space="preserve">The course </w:t>
      </w:r>
      <w:proofErr w:type="gramStart"/>
      <w:r>
        <w:t>contains :</w:t>
      </w:r>
      <w:proofErr w:type="gramEnd"/>
      <w:r>
        <w:t xml:space="preserve"> React.js - Node.js - Express.js</w:t>
      </w:r>
    </w:p>
    <w:p w:rsidR="00171F49" w:rsidRDefault="00171F49" w:rsidP="00171F49">
      <w:pPr>
        <w:pStyle w:val="NormalWeb"/>
        <w:numPr>
          <w:ilvl w:val="0"/>
          <w:numId w:val="14"/>
        </w:numPr>
        <w:rPr>
          <w:rFonts w:eastAsia="Times New Roman"/>
          <w:color w:val="auto"/>
        </w:rPr>
      </w:pPr>
      <w:r w:rsidRPr="00171F49">
        <w:rPr>
          <w:rFonts w:eastAsia="Times New Roman"/>
          <w:color w:val="auto"/>
        </w:rPr>
        <w:t>Ethical Hacking Foundation</w:t>
      </w:r>
      <w:r>
        <w:rPr>
          <w:rFonts w:eastAsia="Times New Roman"/>
          <w:color w:val="auto"/>
        </w:rPr>
        <w:t xml:space="preserve"> (present)</w:t>
      </w:r>
    </w:p>
    <w:p w:rsidR="00171F49" w:rsidRDefault="00171F49" w:rsidP="00171F49">
      <w:pPr>
        <w:pStyle w:val="NormalWeb"/>
        <w:numPr>
          <w:ilvl w:val="1"/>
          <w:numId w:val="14"/>
        </w:numPr>
        <w:rPr>
          <w:rFonts w:eastAsia="Times New Roman"/>
          <w:color w:val="auto"/>
        </w:rPr>
      </w:pPr>
      <w:r>
        <w:t>Semicolon Academy</w:t>
      </w:r>
    </w:p>
    <w:p w:rsidR="00171F49" w:rsidRDefault="00171F49" w:rsidP="00171F49">
      <w:pPr>
        <w:pStyle w:val="NormalWeb"/>
        <w:numPr>
          <w:ilvl w:val="0"/>
          <w:numId w:val="14"/>
        </w:numPr>
        <w:rPr>
          <w:rFonts w:eastAsia="Times New Roman"/>
          <w:color w:val="auto"/>
        </w:rPr>
      </w:pPr>
      <w:r w:rsidRPr="00171F49">
        <w:rPr>
          <w:rFonts w:eastAsia="Times New Roman"/>
          <w:color w:val="auto"/>
        </w:rPr>
        <w:t>Web Security Professional</w:t>
      </w:r>
      <w:r>
        <w:rPr>
          <w:rFonts w:eastAsia="Times New Roman"/>
          <w:color w:val="auto"/>
        </w:rPr>
        <w:t xml:space="preserve"> (present)</w:t>
      </w:r>
    </w:p>
    <w:p w:rsidR="00171F49" w:rsidRPr="006F48D5" w:rsidRDefault="00171F49" w:rsidP="00171F49">
      <w:pPr>
        <w:pStyle w:val="NormalWeb"/>
        <w:numPr>
          <w:ilvl w:val="1"/>
          <w:numId w:val="14"/>
        </w:numPr>
        <w:rPr>
          <w:rFonts w:eastAsia="Times New Roman"/>
          <w:color w:val="auto"/>
        </w:rPr>
      </w:pPr>
      <w:r>
        <w:t>Semicolon Academy</w:t>
      </w:r>
    </w:p>
    <w:p w:rsidR="00171F49" w:rsidRPr="006E1507" w:rsidRDefault="00171F49" w:rsidP="00171F49"/>
    <w:p w:rsidR="00171F49" w:rsidRPr="00CF1A49" w:rsidRDefault="00171F49" w:rsidP="00171F49">
      <w:pPr>
        <w:pStyle w:val="Heading1"/>
      </w:pPr>
      <w:r w:rsidRPr="00171F49">
        <w:t>Personal Project</w:t>
      </w:r>
    </w:p>
    <w:p w:rsidR="00171F49" w:rsidRDefault="00171F49" w:rsidP="00171F4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71F49">
        <w:rPr>
          <w:rFonts w:ascii="Times New Roman" w:eastAsia="Times New Roman" w:hAnsi="Times New Roman" w:cs="Times New Roman"/>
          <w:color w:val="auto"/>
          <w:sz w:val="24"/>
          <w:szCs w:val="24"/>
        </w:rPr>
        <w:t>Music Website</w:t>
      </w:r>
    </w:p>
    <w:p w:rsidR="00171F49" w:rsidRPr="00171F49" w:rsidRDefault="00171F49" w:rsidP="00171F49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_The user can Register/Login , add/</w:t>
      </w:r>
      <w:r w:rsidR="00A94B68">
        <w:t>delete</w:t>
      </w:r>
      <w:r>
        <w:t xml:space="preserve"> music</w:t>
      </w:r>
      <w:r w:rsidR="00A94B68">
        <w:t>-post</w:t>
      </w:r>
      <w:r>
        <w:t xml:space="preserve"> , like/comment/save music ,search </w:t>
      </w:r>
      <w:r w:rsidR="00A94B68">
        <w:t xml:space="preserve">for user </w:t>
      </w:r>
      <w:r>
        <w:t>,Follow/Unfollow .</w:t>
      </w:r>
    </w:p>
    <w:p w:rsidR="00171F49" w:rsidRPr="00171F49" w:rsidRDefault="00171F49" w:rsidP="00171F4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71F49">
        <w:rPr>
          <w:rFonts w:ascii="Times New Roman" w:eastAsia="Times New Roman" w:hAnsi="Times New Roman" w:cs="Times New Roman"/>
          <w:color w:val="auto"/>
          <w:sz w:val="24"/>
          <w:szCs w:val="24"/>
        </w:rPr>
        <w:t>E - Commerce Website</w:t>
      </w:r>
    </w:p>
    <w:p w:rsidR="00B51D1B" w:rsidRPr="00287E26" w:rsidRDefault="00B51D1B" w:rsidP="00287E26">
      <w:pPr>
        <w:pStyle w:val="NormalWeb"/>
        <w:rPr>
          <w:rFonts w:eastAsia="Times New Roman"/>
          <w:color w:val="auto"/>
        </w:rPr>
      </w:pPr>
    </w:p>
    <w:sectPr w:rsidR="00B51D1B" w:rsidRPr="00287E2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D33" w:rsidRDefault="00B36D33" w:rsidP="0068194B">
      <w:r>
        <w:separator/>
      </w:r>
    </w:p>
    <w:p w:rsidR="00B36D33" w:rsidRDefault="00B36D33"/>
    <w:p w:rsidR="00B36D33" w:rsidRDefault="00B36D33"/>
  </w:endnote>
  <w:endnote w:type="continuationSeparator" w:id="0">
    <w:p w:rsidR="00B36D33" w:rsidRDefault="00B36D33" w:rsidP="0068194B">
      <w:r>
        <w:continuationSeparator/>
      </w:r>
    </w:p>
    <w:p w:rsidR="00B36D33" w:rsidRDefault="00B36D33"/>
    <w:p w:rsidR="00B36D33" w:rsidRDefault="00B36D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D33" w:rsidRDefault="00B36D33" w:rsidP="0068194B">
      <w:r>
        <w:separator/>
      </w:r>
    </w:p>
    <w:p w:rsidR="00B36D33" w:rsidRDefault="00B36D33"/>
    <w:p w:rsidR="00B36D33" w:rsidRDefault="00B36D33"/>
  </w:footnote>
  <w:footnote w:type="continuationSeparator" w:id="0">
    <w:p w:rsidR="00B36D33" w:rsidRDefault="00B36D33" w:rsidP="0068194B">
      <w:r>
        <w:continuationSeparator/>
      </w:r>
    </w:p>
    <w:p w:rsidR="00B36D33" w:rsidRDefault="00B36D33"/>
    <w:p w:rsidR="00B36D33" w:rsidRDefault="00B36D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4BE2E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420886"/>
    <w:multiLevelType w:val="hybridMultilevel"/>
    <w:tmpl w:val="368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919FD"/>
    <w:multiLevelType w:val="hybridMultilevel"/>
    <w:tmpl w:val="72E0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60313"/>
    <w:multiLevelType w:val="multilevel"/>
    <w:tmpl w:val="26A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065A74"/>
    <w:multiLevelType w:val="hybridMultilevel"/>
    <w:tmpl w:val="B30EC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1EB0402"/>
    <w:multiLevelType w:val="multilevel"/>
    <w:tmpl w:val="CCE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40056"/>
    <w:multiLevelType w:val="hybridMultilevel"/>
    <w:tmpl w:val="0970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5"/>
  </w:num>
  <w:num w:numId="16">
    <w:abstractNumId w:val="10"/>
  </w:num>
  <w:num w:numId="17">
    <w:abstractNumId w:val="1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D5"/>
    <w:rsid w:val="000001EF"/>
    <w:rsid w:val="00007322"/>
    <w:rsid w:val="00007728"/>
    <w:rsid w:val="00024584"/>
    <w:rsid w:val="00024730"/>
    <w:rsid w:val="00054433"/>
    <w:rsid w:val="00055E95"/>
    <w:rsid w:val="0007021F"/>
    <w:rsid w:val="000B2BA5"/>
    <w:rsid w:val="000F2F8C"/>
    <w:rsid w:val="0010006E"/>
    <w:rsid w:val="001045A8"/>
    <w:rsid w:val="00114A91"/>
    <w:rsid w:val="0013729D"/>
    <w:rsid w:val="001427E1"/>
    <w:rsid w:val="00163668"/>
    <w:rsid w:val="00171566"/>
    <w:rsid w:val="00171F49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7E26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48D5"/>
    <w:rsid w:val="00712D8B"/>
    <w:rsid w:val="007273B7"/>
    <w:rsid w:val="00733E0A"/>
    <w:rsid w:val="0074403D"/>
    <w:rsid w:val="00746D44"/>
    <w:rsid w:val="00752FD0"/>
    <w:rsid w:val="007538DC"/>
    <w:rsid w:val="007561CB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B68"/>
    <w:rsid w:val="00AB32F8"/>
    <w:rsid w:val="00AB610B"/>
    <w:rsid w:val="00AD360E"/>
    <w:rsid w:val="00AD40FB"/>
    <w:rsid w:val="00AD782D"/>
    <w:rsid w:val="00AE7650"/>
    <w:rsid w:val="00B10EBE"/>
    <w:rsid w:val="00B236F1"/>
    <w:rsid w:val="00B36D3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8D0B"/>
  <w15:chartTrackingRefBased/>
  <w15:docId w15:val="{056A3F4B-67DA-4C75-B43F-74C5E2F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5098A5460E4B39BDE38486D78F9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CFA20-198A-40BD-BAF2-33D2E6C0157C}"/>
      </w:docPartPr>
      <w:docPartBody>
        <w:p w:rsidR="00F230E6" w:rsidRDefault="00426829">
          <w:pPr>
            <w:pStyle w:val="EE5098A5460E4B39BDE38486D78F993A"/>
          </w:pPr>
          <w:r w:rsidRPr="00CF1A49">
            <w:t>·</w:t>
          </w:r>
        </w:p>
      </w:docPartBody>
    </w:docPart>
    <w:docPart>
      <w:docPartPr>
        <w:name w:val="D905412C19E94DD9AC79ECDA4BBD3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5418A-A6AB-4B80-B014-7D2330505845}"/>
      </w:docPartPr>
      <w:docPartBody>
        <w:p w:rsidR="00F230E6" w:rsidRDefault="00426829">
          <w:pPr>
            <w:pStyle w:val="D905412C19E94DD9AC79ECDA4BBD3B2B"/>
          </w:pPr>
          <w:r w:rsidRPr="00CF1A49">
            <w:t>·</w:t>
          </w:r>
        </w:p>
      </w:docPartBody>
    </w:docPart>
    <w:docPart>
      <w:docPartPr>
        <w:name w:val="ECD1295730D64CB084061611B9A03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84149-6FFD-4D9F-BC73-9D8C02C19ECC}"/>
      </w:docPartPr>
      <w:docPartBody>
        <w:p w:rsidR="00F230E6" w:rsidRDefault="00426829">
          <w:pPr>
            <w:pStyle w:val="ECD1295730D64CB084061611B9A031C9"/>
          </w:pPr>
          <w:r w:rsidRPr="00CF1A49">
            <w:t>LinkedIn Profile</w:t>
          </w:r>
        </w:p>
      </w:docPartBody>
    </w:docPart>
    <w:docPart>
      <w:docPartPr>
        <w:name w:val="F34778C2A3704C0FBC2515EDD215A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1D9F4-7FD5-43BE-A40C-8E00FB71372F}"/>
      </w:docPartPr>
      <w:docPartBody>
        <w:p w:rsidR="00F230E6" w:rsidRDefault="00426829">
          <w:pPr>
            <w:pStyle w:val="F34778C2A3704C0FBC2515EDD215ADB2"/>
          </w:pPr>
          <w:r w:rsidRPr="00CF1A49">
            <w:t>·</w:t>
          </w:r>
        </w:p>
      </w:docPartBody>
    </w:docPart>
    <w:docPart>
      <w:docPartPr>
        <w:name w:val="ADAF84728DB340BB994953B51D5D3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C79D4-6D70-4FA7-A210-7C63045519B5}"/>
      </w:docPartPr>
      <w:docPartBody>
        <w:p w:rsidR="00F230E6" w:rsidRDefault="00426829">
          <w:pPr>
            <w:pStyle w:val="ADAF84728DB340BB994953B51D5D382B"/>
          </w:pPr>
          <w:r w:rsidRPr="00CF1A49">
            <w:t>Education</w:t>
          </w:r>
        </w:p>
      </w:docPartBody>
    </w:docPart>
    <w:docPart>
      <w:docPartPr>
        <w:name w:val="A754C01EFE1548439A46BF983390B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B550-4BAA-458B-A5D6-73A984568BE5}"/>
      </w:docPartPr>
      <w:docPartBody>
        <w:p w:rsidR="00F230E6" w:rsidRDefault="00426829">
          <w:pPr>
            <w:pStyle w:val="A754C01EFE1548439A46BF983390B8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29"/>
    <w:rsid w:val="003549B4"/>
    <w:rsid w:val="0040405B"/>
    <w:rsid w:val="00426829"/>
    <w:rsid w:val="008E21BC"/>
    <w:rsid w:val="00F2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201DE2AD54E64B257A49E08CBDDA2">
    <w:name w:val="875201DE2AD54E64B257A49E08CBDDA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7D6B0C25BB44B8EBA0855AEF4E63820">
    <w:name w:val="C7D6B0C25BB44B8EBA0855AEF4E63820"/>
  </w:style>
  <w:style w:type="paragraph" w:customStyle="1" w:styleId="18E5AD3D81CE4C18A4179A9A579CF5AB">
    <w:name w:val="18E5AD3D81CE4C18A4179A9A579CF5AB"/>
  </w:style>
  <w:style w:type="paragraph" w:customStyle="1" w:styleId="EE5098A5460E4B39BDE38486D78F993A">
    <w:name w:val="EE5098A5460E4B39BDE38486D78F993A"/>
  </w:style>
  <w:style w:type="paragraph" w:customStyle="1" w:styleId="6C557ABDCAFC48319822470C1B7FE5CE">
    <w:name w:val="6C557ABDCAFC48319822470C1B7FE5CE"/>
  </w:style>
  <w:style w:type="paragraph" w:customStyle="1" w:styleId="91E3E39E181C48789206D9F6C08F38D4">
    <w:name w:val="91E3E39E181C48789206D9F6C08F38D4"/>
  </w:style>
  <w:style w:type="paragraph" w:customStyle="1" w:styleId="D905412C19E94DD9AC79ECDA4BBD3B2B">
    <w:name w:val="D905412C19E94DD9AC79ECDA4BBD3B2B"/>
  </w:style>
  <w:style w:type="paragraph" w:customStyle="1" w:styleId="ECD1295730D64CB084061611B9A031C9">
    <w:name w:val="ECD1295730D64CB084061611B9A031C9"/>
  </w:style>
  <w:style w:type="paragraph" w:customStyle="1" w:styleId="F34778C2A3704C0FBC2515EDD215ADB2">
    <w:name w:val="F34778C2A3704C0FBC2515EDD215ADB2"/>
  </w:style>
  <w:style w:type="paragraph" w:customStyle="1" w:styleId="F622DDB169AB463D9A9D4A2313259501">
    <w:name w:val="F622DDB169AB463D9A9D4A2313259501"/>
  </w:style>
  <w:style w:type="paragraph" w:customStyle="1" w:styleId="8ED13347813449528BED3CE71F562340">
    <w:name w:val="8ED13347813449528BED3CE71F562340"/>
  </w:style>
  <w:style w:type="paragraph" w:customStyle="1" w:styleId="1382567DFB6B413FA7FCEE4CAC25745E">
    <w:name w:val="1382567DFB6B413FA7FCEE4CAC25745E"/>
  </w:style>
  <w:style w:type="paragraph" w:customStyle="1" w:styleId="1BDCA272CFE84DD7B462B8DD4FBB4200">
    <w:name w:val="1BDCA272CFE84DD7B462B8DD4FBB4200"/>
  </w:style>
  <w:style w:type="paragraph" w:customStyle="1" w:styleId="54E0B36AA0DA49C3B3324E407583FA48">
    <w:name w:val="54E0B36AA0DA49C3B3324E407583FA48"/>
  </w:style>
  <w:style w:type="paragraph" w:customStyle="1" w:styleId="D12E0E50B8B34B0FA00D8F0FDFD3A0FA">
    <w:name w:val="D12E0E50B8B34B0FA00D8F0FDFD3A0F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FC3E2174C7B45A98FE4C331D523CD34">
    <w:name w:val="BFC3E2174C7B45A98FE4C331D523CD34"/>
  </w:style>
  <w:style w:type="paragraph" w:customStyle="1" w:styleId="C1C1F307BB2549C594B6AB7816B30B15">
    <w:name w:val="C1C1F307BB2549C594B6AB7816B30B15"/>
  </w:style>
  <w:style w:type="paragraph" w:customStyle="1" w:styleId="9EF980BB49684788A40BF552A78022AB">
    <w:name w:val="9EF980BB49684788A40BF552A78022AB"/>
  </w:style>
  <w:style w:type="paragraph" w:customStyle="1" w:styleId="58A3BD7AD2924E00AA94EBE886A75F1C">
    <w:name w:val="58A3BD7AD2924E00AA94EBE886A75F1C"/>
  </w:style>
  <w:style w:type="paragraph" w:customStyle="1" w:styleId="FCA32D5EDE39464BB77D492CCA8BBA8E">
    <w:name w:val="FCA32D5EDE39464BB77D492CCA8BBA8E"/>
  </w:style>
  <w:style w:type="paragraph" w:customStyle="1" w:styleId="4C68AB2B9ADF4DD68F271E9369E6934C">
    <w:name w:val="4C68AB2B9ADF4DD68F271E9369E6934C"/>
  </w:style>
  <w:style w:type="paragraph" w:customStyle="1" w:styleId="E1AB9AC4E76548A79AB1112DD7BF7C4A">
    <w:name w:val="E1AB9AC4E76548A79AB1112DD7BF7C4A"/>
  </w:style>
  <w:style w:type="paragraph" w:customStyle="1" w:styleId="ADAF84728DB340BB994953B51D5D382B">
    <w:name w:val="ADAF84728DB340BB994953B51D5D382B"/>
  </w:style>
  <w:style w:type="paragraph" w:customStyle="1" w:styleId="550412F646F343DF8B76D539E95D181A">
    <w:name w:val="550412F646F343DF8B76D539E95D181A"/>
  </w:style>
  <w:style w:type="paragraph" w:customStyle="1" w:styleId="3F2A554C1A7048919051C83AD53FDA7D">
    <w:name w:val="3F2A554C1A7048919051C83AD53FDA7D"/>
  </w:style>
  <w:style w:type="paragraph" w:customStyle="1" w:styleId="88BDC22DBD7C43CFA75BE927C0CAF13C">
    <w:name w:val="88BDC22DBD7C43CFA75BE927C0CAF13C"/>
  </w:style>
  <w:style w:type="paragraph" w:customStyle="1" w:styleId="93AB97D6130B4A03935531933B4C948B">
    <w:name w:val="93AB97D6130B4A03935531933B4C948B"/>
  </w:style>
  <w:style w:type="paragraph" w:customStyle="1" w:styleId="E378E1D245004DE9BB922C11D3483837">
    <w:name w:val="E378E1D245004DE9BB922C11D3483837"/>
  </w:style>
  <w:style w:type="paragraph" w:customStyle="1" w:styleId="1B99D80698614C84BE6C4018B6F8D134">
    <w:name w:val="1B99D80698614C84BE6C4018B6F8D134"/>
  </w:style>
  <w:style w:type="paragraph" w:customStyle="1" w:styleId="85437AC0C4F54B1EB29D5B3ACF747F3E">
    <w:name w:val="85437AC0C4F54B1EB29D5B3ACF747F3E"/>
  </w:style>
  <w:style w:type="paragraph" w:customStyle="1" w:styleId="C75608C520774F2C89141979D5FCBBE1">
    <w:name w:val="C75608C520774F2C89141979D5FCBBE1"/>
  </w:style>
  <w:style w:type="paragraph" w:customStyle="1" w:styleId="C6F9DC6D101D4CE4B364E9E4A2910CF3">
    <w:name w:val="C6F9DC6D101D4CE4B364E9E4A2910CF3"/>
  </w:style>
  <w:style w:type="paragraph" w:customStyle="1" w:styleId="FC7BB2AD667B494A9E7150AD7FFD235A">
    <w:name w:val="FC7BB2AD667B494A9E7150AD7FFD235A"/>
  </w:style>
  <w:style w:type="paragraph" w:customStyle="1" w:styleId="A754C01EFE1548439A46BF983390B8C9">
    <w:name w:val="A754C01EFE1548439A46BF983390B8C9"/>
  </w:style>
  <w:style w:type="paragraph" w:customStyle="1" w:styleId="F2C49E49BD91497CAE77D7BD774760D7">
    <w:name w:val="F2C49E49BD91497CAE77D7BD774760D7"/>
  </w:style>
  <w:style w:type="paragraph" w:customStyle="1" w:styleId="A9C0B59482EB45608B98611D83C67073">
    <w:name w:val="A9C0B59482EB45608B98611D83C67073"/>
  </w:style>
  <w:style w:type="paragraph" w:customStyle="1" w:styleId="E2E12AECE7E740CA89C85F6A35A24BAA">
    <w:name w:val="E2E12AECE7E740CA89C85F6A35A24BAA"/>
  </w:style>
  <w:style w:type="paragraph" w:customStyle="1" w:styleId="59CD84E21C29453DBD75722881AF4877">
    <w:name w:val="59CD84E21C29453DBD75722881AF4877"/>
  </w:style>
  <w:style w:type="paragraph" w:customStyle="1" w:styleId="FFC13061549343CA9A85A1A95699AE35">
    <w:name w:val="FFC13061549343CA9A85A1A95699AE35"/>
  </w:style>
  <w:style w:type="paragraph" w:customStyle="1" w:styleId="B3C684E2B56B4888B40281956F9B9BD3">
    <w:name w:val="B3C684E2B56B4888B40281956F9B9BD3"/>
  </w:style>
  <w:style w:type="paragraph" w:customStyle="1" w:styleId="8AFF2F7A8DEE459D908D89671F18C7BA">
    <w:name w:val="8AFF2F7A8DEE459D908D89671F18C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2025-03-08T15:04:00Z</dcterms:created>
  <dcterms:modified xsi:type="dcterms:W3CDTF">2025-03-10T18:11:00Z</dcterms:modified>
  <cp:category/>
</cp:coreProperties>
</file>